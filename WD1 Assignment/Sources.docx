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EA15" w14:textId="77777777" w:rsidR="00CF40B0" w:rsidRPr="00E87936" w:rsidRDefault="00AC66E6" w:rsidP="00E942AD">
      <w:pPr>
        <w:shd w:val="clear" w:color="auto" w:fill="268BD2"/>
        <w:jc w:val="both"/>
        <w:rPr>
          <w:color w:val="FFFFFF" w:themeColor="background1"/>
        </w:rPr>
      </w:pPr>
      <w:r w:rsidRPr="00E87936">
        <w:rPr>
          <w:color w:val="FFFFFF" w:themeColor="background1"/>
        </w:rPr>
        <w:t>WEB APPLICATION DEVELOPMENT 1 COURSEWORK</w:t>
      </w:r>
      <w:r w:rsidRPr="00E87936">
        <w:rPr>
          <w:color w:val="FFFFFF" w:themeColor="background1"/>
        </w:rPr>
        <w:tab/>
      </w:r>
      <w:r w:rsidRPr="00E87936">
        <w:rPr>
          <w:color w:val="FFFFFF" w:themeColor="background1"/>
        </w:rPr>
        <w:tab/>
      </w:r>
      <w:r w:rsidRPr="00E87936">
        <w:rPr>
          <w:color w:val="FFFFFF" w:themeColor="background1"/>
        </w:rPr>
        <w:tab/>
        <w:t>TRIMESTER B 2020/21</w:t>
      </w:r>
    </w:p>
    <w:p w14:paraId="5674286E" w14:textId="77777777" w:rsidR="00396119" w:rsidRDefault="00396119" w:rsidP="00E942AD">
      <w:pPr>
        <w:jc w:val="both"/>
      </w:pPr>
    </w:p>
    <w:p w14:paraId="413FE717" w14:textId="77777777" w:rsidR="00396119" w:rsidRDefault="00396119" w:rsidP="00E942AD">
      <w:pPr>
        <w:jc w:val="both"/>
      </w:pPr>
    </w:p>
    <w:p w14:paraId="4B91431C" w14:textId="01CB8E0B" w:rsidR="0052539F" w:rsidRDefault="0052539F" w:rsidP="0052539F">
      <w:pPr>
        <w:jc w:val="both"/>
      </w:pPr>
      <w:r>
        <w:t>Matric Number :</w:t>
      </w:r>
      <w:r>
        <w:tab/>
      </w:r>
      <w:r w:rsidR="00E41539">
        <w:t>S1909837</w:t>
      </w:r>
    </w:p>
    <w:p w14:paraId="1EC85647" w14:textId="582419B3" w:rsidR="0052539F" w:rsidRDefault="0052539F" w:rsidP="0052539F">
      <w:pPr>
        <w:jc w:val="both"/>
      </w:pPr>
      <w:r>
        <w:t>Name :</w:t>
      </w:r>
      <w:r>
        <w:tab/>
      </w:r>
      <w:r>
        <w:tab/>
      </w:r>
      <w:r>
        <w:tab/>
      </w:r>
      <w:r w:rsidR="00E41539">
        <w:t>Craig Speirs</w:t>
      </w:r>
    </w:p>
    <w:p w14:paraId="06A291C0" w14:textId="1C3E2F28" w:rsidR="0052539F" w:rsidRDefault="0052539F" w:rsidP="0052539F">
      <w:pPr>
        <w:jc w:val="both"/>
      </w:pPr>
      <w:r>
        <w:t xml:space="preserve">Programme : </w:t>
      </w:r>
      <w:r>
        <w:tab/>
        <w:t xml:space="preserve">         </w:t>
      </w:r>
      <w:r w:rsidR="00E41539">
        <w:t>Cyber Security and Networks</w:t>
      </w:r>
    </w:p>
    <w:p w14:paraId="25BE2FD2" w14:textId="77777777" w:rsidR="0052539F" w:rsidRDefault="0052539F" w:rsidP="0052539F">
      <w:pPr>
        <w:jc w:val="both"/>
      </w:pPr>
    </w:p>
    <w:p w14:paraId="0C3D4031" w14:textId="77777777" w:rsidR="00396119" w:rsidRDefault="0052539F" w:rsidP="0052539F">
      <w:pPr>
        <w:jc w:val="both"/>
      </w:pPr>
      <w:r>
        <w:t>I confirm that the material contained within the submitted coursework is all my own work unless otherwise stated below</w:t>
      </w:r>
    </w:p>
    <w:tbl>
      <w:tblPr>
        <w:tblStyle w:val="TableGrid"/>
        <w:tblpPr w:leftFromText="180" w:rightFromText="180" w:vertAnchor="page" w:horzAnchor="margin" w:tblpY="4363"/>
        <w:tblW w:w="9184" w:type="dxa"/>
        <w:tblLook w:val="04A0" w:firstRow="1" w:lastRow="0" w:firstColumn="1" w:lastColumn="0" w:noHBand="0" w:noVBand="1"/>
      </w:tblPr>
      <w:tblGrid>
        <w:gridCol w:w="2255"/>
        <w:gridCol w:w="6929"/>
      </w:tblGrid>
      <w:tr w:rsidR="0052539F" w:rsidRPr="00E87936" w14:paraId="169E8949" w14:textId="77777777" w:rsidTr="0052539F">
        <w:trPr>
          <w:trHeight w:val="316"/>
        </w:trPr>
        <w:tc>
          <w:tcPr>
            <w:tcW w:w="2405" w:type="dxa"/>
          </w:tcPr>
          <w:p w14:paraId="24D4546B" w14:textId="77777777" w:rsidR="0052539F" w:rsidRPr="00E87936" w:rsidRDefault="0052539F" w:rsidP="0052539F">
            <w:pPr>
              <w:jc w:val="both"/>
            </w:pPr>
            <w:r w:rsidRPr="00E87936">
              <w:t>Type</w:t>
            </w:r>
          </w:p>
        </w:tc>
        <w:tc>
          <w:tcPr>
            <w:tcW w:w="6779" w:type="dxa"/>
          </w:tcPr>
          <w:p w14:paraId="00B764B1" w14:textId="77777777" w:rsidR="0052539F" w:rsidRPr="00E87936" w:rsidRDefault="0052539F" w:rsidP="0052539F">
            <w:pPr>
              <w:jc w:val="both"/>
            </w:pPr>
            <w:r w:rsidRPr="00E87936">
              <w:t>Sources</w:t>
            </w:r>
          </w:p>
        </w:tc>
      </w:tr>
      <w:tr w:rsidR="0052539F" w:rsidRPr="00E87936" w14:paraId="0DEF53DF" w14:textId="77777777" w:rsidTr="0052539F">
        <w:trPr>
          <w:trHeight w:val="316"/>
        </w:trPr>
        <w:tc>
          <w:tcPr>
            <w:tcW w:w="2405" w:type="dxa"/>
          </w:tcPr>
          <w:p w14:paraId="5B0564B9" w14:textId="77777777" w:rsidR="0052539F" w:rsidRPr="00E87936" w:rsidRDefault="0052539F" w:rsidP="0052539F">
            <w:pPr>
              <w:jc w:val="both"/>
            </w:pPr>
            <w:r>
              <w:t>HTML</w:t>
            </w:r>
          </w:p>
        </w:tc>
        <w:tc>
          <w:tcPr>
            <w:tcW w:w="6779" w:type="dxa"/>
          </w:tcPr>
          <w:p w14:paraId="78F6032E" w14:textId="5AB82B2B" w:rsidR="0052539F" w:rsidRDefault="00E41539" w:rsidP="0052539F">
            <w:pPr>
              <w:jc w:val="both"/>
            </w:pPr>
            <w:r w:rsidRPr="00E41539">
              <w:t>https://www.w3schools.com/html/html_forms.asp</w:t>
            </w:r>
          </w:p>
          <w:p w14:paraId="10E4E883" w14:textId="665CED28" w:rsidR="00264F47" w:rsidRDefault="003C50C7" w:rsidP="0052539F">
            <w:pPr>
              <w:jc w:val="both"/>
            </w:pPr>
            <w:r w:rsidRPr="003C50C7">
              <w:t>https://www.universalclass.com/articles/computers/javascript/how-to-script-forms-with-javascript.htm</w:t>
            </w:r>
          </w:p>
          <w:p w14:paraId="59918C57" w14:textId="7AEF73EE" w:rsidR="00E9351D" w:rsidRDefault="006E2F38" w:rsidP="0052539F">
            <w:pPr>
              <w:jc w:val="both"/>
            </w:pPr>
            <w:hyperlink r:id="rId8" w:history="1">
              <w:r w:rsidRPr="00B14A10">
                <w:rPr>
                  <w:rStyle w:val="Hyperlink"/>
                </w:rPr>
                <w:t>https://devops.com/how-to-scale-your-website-to-perform-on-mobile-devices/</w:t>
              </w:r>
            </w:hyperlink>
          </w:p>
          <w:p w14:paraId="1E410DD6" w14:textId="3DEC4D59" w:rsidR="006E2F38" w:rsidRDefault="00B01E6C" w:rsidP="0052539F">
            <w:pPr>
              <w:jc w:val="both"/>
            </w:pPr>
            <w:r w:rsidRPr="00B01E6C">
              <w:t>https://www.w3schools.com/js/js_functions.asp</w:t>
            </w:r>
          </w:p>
          <w:p w14:paraId="38B8932D" w14:textId="77777777" w:rsidR="00264F47" w:rsidRDefault="00264F47" w:rsidP="0052539F">
            <w:pPr>
              <w:jc w:val="both"/>
            </w:pPr>
          </w:p>
          <w:p w14:paraId="1BF2F7EC" w14:textId="77777777" w:rsidR="00264F47" w:rsidRDefault="00264F47" w:rsidP="0052539F">
            <w:pPr>
              <w:jc w:val="both"/>
            </w:pPr>
          </w:p>
          <w:p w14:paraId="531DD2A7" w14:textId="77777777" w:rsidR="00264F47" w:rsidRDefault="00264F47" w:rsidP="0052539F">
            <w:pPr>
              <w:jc w:val="both"/>
            </w:pPr>
          </w:p>
          <w:p w14:paraId="3A273A2B" w14:textId="77777777" w:rsidR="00264F47" w:rsidRPr="00E87936" w:rsidRDefault="00264F47" w:rsidP="0052539F">
            <w:pPr>
              <w:jc w:val="both"/>
            </w:pPr>
          </w:p>
        </w:tc>
      </w:tr>
      <w:tr w:rsidR="0052539F" w:rsidRPr="00E87936" w14:paraId="1E90094C" w14:textId="77777777" w:rsidTr="0052539F">
        <w:trPr>
          <w:trHeight w:val="316"/>
        </w:trPr>
        <w:tc>
          <w:tcPr>
            <w:tcW w:w="2405" w:type="dxa"/>
          </w:tcPr>
          <w:p w14:paraId="31715A18" w14:textId="77777777" w:rsidR="0052539F" w:rsidRPr="00E87936" w:rsidRDefault="0052539F" w:rsidP="0052539F">
            <w:pPr>
              <w:jc w:val="both"/>
            </w:pPr>
            <w:r w:rsidRPr="00E87936">
              <w:t>CSS</w:t>
            </w:r>
          </w:p>
        </w:tc>
        <w:tc>
          <w:tcPr>
            <w:tcW w:w="6779" w:type="dxa"/>
          </w:tcPr>
          <w:p w14:paraId="649A1A84" w14:textId="03254615" w:rsidR="0052539F" w:rsidRDefault="002136F8" w:rsidP="0052539F">
            <w:pPr>
              <w:jc w:val="both"/>
            </w:pPr>
            <w:r>
              <w:t>ColourScheme-</w:t>
            </w:r>
            <w:r w:rsidR="00BD2901" w:rsidRPr="00BD2901">
              <w:t>https://coolors.co/001b2e-294c60-adb6c4-ffefd3-ffc49b</w:t>
            </w:r>
          </w:p>
          <w:p w14:paraId="05E0727A" w14:textId="77777777" w:rsidR="00E94034" w:rsidRDefault="00E94034" w:rsidP="00E94034">
            <w:pPr>
              <w:jc w:val="both"/>
            </w:pPr>
            <w:hyperlink r:id="rId9" w:history="1">
              <w:r w:rsidRPr="00B14A10">
                <w:rPr>
                  <w:rStyle w:val="Hyperlink"/>
                </w:rPr>
                <w:t>https://www.w3schools.com/CSSref/pr_background-color.asp</w:t>
              </w:r>
            </w:hyperlink>
          </w:p>
          <w:p w14:paraId="06F824F4" w14:textId="0E43089E" w:rsidR="00264F47" w:rsidRDefault="00B01E6C" w:rsidP="0052539F">
            <w:pPr>
              <w:jc w:val="both"/>
            </w:pPr>
            <w:r w:rsidRPr="00B01E6C">
              <w:t>https://www.w3schools.com/css/css3_images.asp</w:t>
            </w:r>
          </w:p>
          <w:p w14:paraId="78AE66CD" w14:textId="77777777" w:rsidR="00264F47" w:rsidRDefault="00264F47" w:rsidP="0052539F">
            <w:pPr>
              <w:jc w:val="both"/>
            </w:pPr>
          </w:p>
          <w:p w14:paraId="55AAAF39" w14:textId="77777777" w:rsidR="00264F47" w:rsidRDefault="00264F47" w:rsidP="0052539F">
            <w:pPr>
              <w:jc w:val="both"/>
            </w:pPr>
          </w:p>
          <w:p w14:paraId="1010F527" w14:textId="77777777" w:rsidR="00264F47" w:rsidRDefault="00264F47" w:rsidP="0052539F">
            <w:pPr>
              <w:jc w:val="both"/>
            </w:pPr>
          </w:p>
          <w:p w14:paraId="75998BAB" w14:textId="77777777" w:rsidR="00264F47" w:rsidRPr="00E87936" w:rsidRDefault="00264F47" w:rsidP="0052539F">
            <w:pPr>
              <w:jc w:val="both"/>
            </w:pPr>
          </w:p>
        </w:tc>
      </w:tr>
      <w:tr w:rsidR="0052539F" w:rsidRPr="00E87936" w14:paraId="110184FB" w14:textId="77777777" w:rsidTr="0052539F">
        <w:trPr>
          <w:trHeight w:val="316"/>
        </w:trPr>
        <w:tc>
          <w:tcPr>
            <w:tcW w:w="2405" w:type="dxa"/>
          </w:tcPr>
          <w:p w14:paraId="16C16AEC" w14:textId="77777777" w:rsidR="0052539F" w:rsidRPr="00E87936" w:rsidRDefault="0052539F" w:rsidP="0052539F">
            <w:pPr>
              <w:jc w:val="both"/>
            </w:pPr>
            <w:r w:rsidRPr="00E87936">
              <w:t>JavaScript</w:t>
            </w:r>
          </w:p>
        </w:tc>
        <w:tc>
          <w:tcPr>
            <w:tcW w:w="6779" w:type="dxa"/>
          </w:tcPr>
          <w:p w14:paraId="152FB00F" w14:textId="2950E6AD" w:rsidR="0052539F" w:rsidRDefault="00E41539" w:rsidP="0052539F">
            <w:pPr>
              <w:jc w:val="both"/>
            </w:pPr>
            <w:r>
              <w:t>Functions-</w:t>
            </w:r>
            <w:r w:rsidRPr="00E41539">
              <w:t>https://www.w3schools.com/js/js_functions.asp</w:t>
            </w:r>
          </w:p>
          <w:p w14:paraId="6181FE7F" w14:textId="5283EFE9" w:rsidR="00264F47" w:rsidRDefault="00E94034" w:rsidP="0052539F">
            <w:pPr>
              <w:jc w:val="both"/>
            </w:pPr>
            <w:r>
              <w:t>Api-</w:t>
            </w:r>
            <w:r w:rsidRPr="00E94034">
              <w:t>http://api.lmiforall.org.uk/</w:t>
            </w:r>
          </w:p>
          <w:p w14:paraId="530D402D" w14:textId="77777777" w:rsidR="00264F47" w:rsidRDefault="00264F47" w:rsidP="0052539F">
            <w:pPr>
              <w:jc w:val="both"/>
            </w:pPr>
          </w:p>
          <w:p w14:paraId="3E63E9B8" w14:textId="77777777" w:rsidR="00264F47" w:rsidRDefault="00264F47" w:rsidP="0052539F">
            <w:pPr>
              <w:jc w:val="both"/>
            </w:pPr>
          </w:p>
          <w:p w14:paraId="1A0A1CDA" w14:textId="77777777" w:rsidR="00264F47" w:rsidRPr="00E87936" w:rsidRDefault="00264F47" w:rsidP="0052539F">
            <w:pPr>
              <w:jc w:val="both"/>
            </w:pPr>
          </w:p>
        </w:tc>
      </w:tr>
      <w:tr w:rsidR="0052539F" w:rsidRPr="00E87936" w14:paraId="46BB597B" w14:textId="77777777" w:rsidTr="0052539F">
        <w:trPr>
          <w:trHeight w:val="316"/>
        </w:trPr>
        <w:tc>
          <w:tcPr>
            <w:tcW w:w="2405" w:type="dxa"/>
          </w:tcPr>
          <w:p w14:paraId="025743FD" w14:textId="77777777" w:rsidR="0052539F" w:rsidRPr="00E87936" w:rsidRDefault="0052539F" w:rsidP="0052539F">
            <w:pPr>
              <w:jc w:val="both"/>
            </w:pPr>
            <w:r w:rsidRPr="00E87936">
              <w:t>Image</w:t>
            </w:r>
            <w:r w:rsidR="00264F47">
              <w:t>s</w:t>
            </w:r>
          </w:p>
        </w:tc>
        <w:tc>
          <w:tcPr>
            <w:tcW w:w="6779" w:type="dxa"/>
          </w:tcPr>
          <w:p w14:paraId="40A7818D" w14:textId="77777777" w:rsidR="00264F47" w:rsidRDefault="00264F47" w:rsidP="0052539F">
            <w:pPr>
              <w:jc w:val="both"/>
            </w:pPr>
          </w:p>
          <w:p w14:paraId="7521E013" w14:textId="77777777" w:rsidR="00264F47" w:rsidRDefault="00264F47" w:rsidP="0052539F">
            <w:pPr>
              <w:jc w:val="both"/>
            </w:pPr>
          </w:p>
          <w:p w14:paraId="2F9E41A6" w14:textId="77777777" w:rsidR="00264F47" w:rsidRDefault="00264F47" w:rsidP="0052539F">
            <w:pPr>
              <w:jc w:val="both"/>
            </w:pPr>
          </w:p>
          <w:p w14:paraId="654943CF" w14:textId="77777777" w:rsidR="00264F47" w:rsidRPr="00E87936" w:rsidRDefault="00264F47" w:rsidP="0052539F">
            <w:pPr>
              <w:jc w:val="both"/>
            </w:pPr>
          </w:p>
        </w:tc>
      </w:tr>
    </w:tbl>
    <w:p w14:paraId="1C649223" w14:textId="77777777" w:rsidR="00E942AD" w:rsidRPr="00E87936" w:rsidRDefault="00E942AD" w:rsidP="00396119">
      <w:pPr>
        <w:pStyle w:val="Caption"/>
        <w:keepNext/>
      </w:pPr>
    </w:p>
    <w:p w14:paraId="59470302" w14:textId="77777777" w:rsidR="001B764C" w:rsidRPr="00E87936" w:rsidRDefault="001B764C" w:rsidP="00E942AD">
      <w:pPr>
        <w:jc w:val="both"/>
      </w:pPr>
    </w:p>
    <w:p w14:paraId="144B49B5" w14:textId="77777777" w:rsidR="001F4B93" w:rsidRPr="00E87936" w:rsidRDefault="001F4B93" w:rsidP="00E942AD">
      <w:pPr>
        <w:jc w:val="both"/>
        <w:rPr>
          <w:color w:val="000000" w:themeColor="text1"/>
        </w:rPr>
      </w:pPr>
    </w:p>
    <w:sectPr w:rsidR="001F4B93" w:rsidRPr="00E87936" w:rsidSect="00396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E315" w14:textId="77777777" w:rsidR="002405BE" w:rsidRDefault="002405BE" w:rsidP="00BC48A6">
      <w:r>
        <w:separator/>
      </w:r>
    </w:p>
  </w:endnote>
  <w:endnote w:type="continuationSeparator" w:id="0">
    <w:p w14:paraId="593C5D79" w14:textId="77777777" w:rsidR="002405BE" w:rsidRDefault="002405BE" w:rsidP="00BC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2D282" w14:textId="77777777" w:rsidR="002405BE" w:rsidRDefault="002405BE" w:rsidP="00BC48A6">
      <w:r>
        <w:separator/>
      </w:r>
    </w:p>
  </w:footnote>
  <w:footnote w:type="continuationSeparator" w:id="0">
    <w:p w14:paraId="04ED98FB" w14:textId="77777777" w:rsidR="002405BE" w:rsidRDefault="002405BE" w:rsidP="00BC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2B96"/>
    <w:multiLevelType w:val="hybridMultilevel"/>
    <w:tmpl w:val="86168F26"/>
    <w:lvl w:ilvl="0" w:tplc="18F6E34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70E4A"/>
    <w:multiLevelType w:val="hybridMultilevel"/>
    <w:tmpl w:val="CB3EAE6E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10C2"/>
    <w:multiLevelType w:val="hybridMultilevel"/>
    <w:tmpl w:val="3CC485B4"/>
    <w:lvl w:ilvl="0" w:tplc="18F6E3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45C6"/>
    <w:multiLevelType w:val="hybridMultilevel"/>
    <w:tmpl w:val="EC1CB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82B"/>
    <w:multiLevelType w:val="hybridMultilevel"/>
    <w:tmpl w:val="193EBC4C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E5802"/>
    <w:multiLevelType w:val="hybridMultilevel"/>
    <w:tmpl w:val="9F40D07C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7E66"/>
    <w:multiLevelType w:val="hybridMultilevel"/>
    <w:tmpl w:val="FAF4FF88"/>
    <w:lvl w:ilvl="0" w:tplc="18F6E3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A6249"/>
    <w:multiLevelType w:val="hybridMultilevel"/>
    <w:tmpl w:val="035EAD42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5837"/>
    <w:multiLevelType w:val="hybridMultilevel"/>
    <w:tmpl w:val="D25CD170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6B3C"/>
    <w:multiLevelType w:val="hybridMultilevel"/>
    <w:tmpl w:val="6C544A2C"/>
    <w:lvl w:ilvl="0" w:tplc="18F6E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E7A86"/>
    <w:multiLevelType w:val="hybridMultilevel"/>
    <w:tmpl w:val="F230CF06"/>
    <w:lvl w:ilvl="0" w:tplc="18F6E34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AF"/>
    <w:rsid w:val="00001EAF"/>
    <w:rsid w:val="00003053"/>
    <w:rsid w:val="00007A05"/>
    <w:rsid w:val="00030F66"/>
    <w:rsid w:val="00053731"/>
    <w:rsid w:val="00053DCC"/>
    <w:rsid w:val="00055D87"/>
    <w:rsid w:val="0006379E"/>
    <w:rsid w:val="00070EFD"/>
    <w:rsid w:val="000B2A96"/>
    <w:rsid w:val="000D4542"/>
    <w:rsid w:val="000E066E"/>
    <w:rsid w:val="000E1980"/>
    <w:rsid w:val="000E39D3"/>
    <w:rsid w:val="000E467B"/>
    <w:rsid w:val="000F54FF"/>
    <w:rsid w:val="001014E3"/>
    <w:rsid w:val="00105185"/>
    <w:rsid w:val="00114B76"/>
    <w:rsid w:val="001263D7"/>
    <w:rsid w:val="00133118"/>
    <w:rsid w:val="001356C2"/>
    <w:rsid w:val="001542EB"/>
    <w:rsid w:val="0017540F"/>
    <w:rsid w:val="00181F26"/>
    <w:rsid w:val="00191A30"/>
    <w:rsid w:val="001B2301"/>
    <w:rsid w:val="001B5A30"/>
    <w:rsid w:val="001B764C"/>
    <w:rsid w:val="001C5A9C"/>
    <w:rsid w:val="001E48FE"/>
    <w:rsid w:val="001E7DED"/>
    <w:rsid w:val="001F3E44"/>
    <w:rsid w:val="001F4B93"/>
    <w:rsid w:val="001F6FA9"/>
    <w:rsid w:val="0020565D"/>
    <w:rsid w:val="002136F8"/>
    <w:rsid w:val="00215A6D"/>
    <w:rsid w:val="00217E7E"/>
    <w:rsid w:val="00223F72"/>
    <w:rsid w:val="0022538D"/>
    <w:rsid w:val="002405BE"/>
    <w:rsid w:val="00252D18"/>
    <w:rsid w:val="00264F47"/>
    <w:rsid w:val="00271BC8"/>
    <w:rsid w:val="0027439B"/>
    <w:rsid w:val="00283B59"/>
    <w:rsid w:val="00285A3B"/>
    <w:rsid w:val="00285B80"/>
    <w:rsid w:val="00285CFC"/>
    <w:rsid w:val="002B258B"/>
    <w:rsid w:val="002B6D0B"/>
    <w:rsid w:val="002C3208"/>
    <w:rsid w:val="002E7004"/>
    <w:rsid w:val="002F27CC"/>
    <w:rsid w:val="0030707A"/>
    <w:rsid w:val="00316A31"/>
    <w:rsid w:val="00335476"/>
    <w:rsid w:val="0034457A"/>
    <w:rsid w:val="00370315"/>
    <w:rsid w:val="00374068"/>
    <w:rsid w:val="00385362"/>
    <w:rsid w:val="00386B48"/>
    <w:rsid w:val="00396119"/>
    <w:rsid w:val="00397728"/>
    <w:rsid w:val="003A0E06"/>
    <w:rsid w:val="003A2A88"/>
    <w:rsid w:val="003A3272"/>
    <w:rsid w:val="003A5ACA"/>
    <w:rsid w:val="003C50C7"/>
    <w:rsid w:val="003D557C"/>
    <w:rsid w:val="003E4C65"/>
    <w:rsid w:val="003E6C3A"/>
    <w:rsid w:val="003F0A6B"/>
    <w:rsid w:val="003F0E8F"/>
    <w:rsid w:val="00415DB5"/>
    <w:rsid w:val="00416CAC"/>
    <w:rsid w:val="00430470"/>
    <w:rsid w:val="00436652"/>
    <w:rsid w:val="00440257"/>
    <w:rsid w:val="0044147F"/>
    <w:rsid w:val="004554BC"/>
    <w:rsid w:val="0045696D"/>
    <w:rsid w:val="00456AB3"/>
    <w:rsid w:val="00460266"/>
    <w:rsid w:val="00480A37"/>
    <w:rsid w:val="004A5D9F"/>
    <w:rsid w:val="004B2FD8"/>
    <w:rsid w:val="004C1CA2"/>
    <w:rsid w:val="004C7FB3"/>
    <w:rsid w:val="004D1963"/>
    <w:rsid w:val="004D40B2"/>
    <w:rsid w:val="004E76F0"/>
    <w:rsid w:val="00507651"/>
    <w:rsid w:val="005244DD"/>
    <w:rsid w:val="005248B6"/>
    <w:rsid w:val="0052539F"/>
    <w:rsid w:val="00532C1B"/>
    <w:rsid w:val="00535E51"/>
    <w:rsid w:val="00544535"/>
    <w:rsid w:val="00553213"/>
    <w:rsid w:val="00556C19"/>
    <w:rsid w:val="005827D2"/>
    <w:rsid w:val="00591175"/>
    <w:rsid w:val="005B2F76"/>
    <w:rsid w:val="005B4E99"/>
    <w:rsid w:val="005D456D"/>
    <w:rsid w:val="00644B7A"/>
    <w:rsid w:val="00651180"/>
    <w:rsid w:val="00654697"/>
    <w:rsid w:val="00656A7E"/>
    <w:rsid w:val="00661DD1"/>
    <w:rsid w:val="0066462D"/>
    <w:rsid w:val="006A57A2"/>
    <w:rsid w:val="006D027C"/>
    <w:rsid w:val="006E07C7"/>
    <w:rsid w:val="006E2F38"/>
    <w:rsid w:val="00712A31"/>
    <w:rsid w:val="00713396"/>
    <w:rsid w:val="00714C3F"/>
    <w:rsid w:val="007239B1"/>
    <w:rsid w:val="007268A4"/>
    <w:rsid w:val="0073543D"/>
    <w:rsid w:val="00777368"/>
    <w:rsid w:val="007806E2"/>
    <w:rsid w:val="00783C78"/>
    <w:rsid w:val="00783FC3"/>
    <w:rsid w:val="0078454C"/>
    <w:rsid w:val="00790C38"/>
    <w:rsid w:val="0079295C"/>
    <w:rsid w:val="00795B69"/>
    <w:rsid w:val="007B1B00"/>
    <w:rsid w:val="007B330E"/>
    <w:rsid w:val="007B6BDD"/>
    <w:rsid w:val="007B6EA3"/>
    <w:rsid w:val="007E42E9"/>
    <w:rsid w:val="007F51BE"/>
    <w:rsid w:val="00826FA3"/>
    <w:rsid w:val="008325CD"/>
    <w:rsid w:val="00840AFF"/>
    <w:rsid w:val="0085046A"/>
    <w:rsid w:val="008738FC"/>
    <w:rsid w:val="00876872"/>
    <w:rsid w:val="0088544C"/>
    <w:rsid w:val="008922F9"/>
    <w:rsid w:val="00894DE5"/>
    <w:rsid w:val="008A2A02"/>
    <w:rsid w:val="008C0A93"/>
    <w:rsid w:val="008D05CD"/>
    <w:rsid w:val="008D0AC6"/>
    <w:rsid w:val="008D1E06"/>
    <w:rsid w:val="009036F8"/>
    <w:rsid w:val="00920FB6"/>
    <w:rsid w:val="0092388A"/>
    <w:rsid w:val="00931EF2"/>
    <w:rsid w:val="00937FC5"/>
    <w:rsid w:val="00944C59"/>
    <w:rsid w:val="00954EAF"/>
    <w:rsid w:val="0098015F"/>
    <w:rsid w:val="009A1038"/>
    <w:rsid w:val="009A3402"/>
    <w:rsid w:val="009A443F"/>
    <w:rsid w:val="009A6E4D"/>
    <w:rsid w:val="009A6F16"/>
    <w:rsid w:val="009B1158"/>
    <w:rsid w:val="009B2138"/>
    <w:rsid w:val="009B5603"/>
    <w:rsid w:val="009C393F"/>
    <w:rsid w:val="00A1652B"/>
    <w:rsid w:val="00A402A8"/>
    <w:rsid w:val="00A703FA"/>
    <w:rsid w:val="00A73F0E"/>
    <w:rsid w:val="00A77ED7"/>
    <w:rsid w:val="00A90EA0"/>
    <w:rsid w:val="00A97928"/>
    <w:rsid w:val="00AA079C"/>
    <w:rsid w:val="00AA4F79"/>
    <w:rsid w:val="00AC5EA7"/>
    <w:rsid w:val="00AC66E6"/>
    <w:rsid w:val="00AD2FF0"/>
    <w:rsid w:val="00B01E6C"/>
    <w:rsid w:val="00B14911"/>
    <w:rsid w:val="00B14B36"/>
    <w:rsid w:val="00B34A78"/>
    <w:rsid w:val="00B37D51"/>
    <w:rsid w:val="00B45A8C"/>
    <w:rsid w:val="00B619AF"/>
    <w:rsid w:val="00B668F8"/>
    <w:rsid w:val="00B72F70"/>
    <w:rsid w:val="00B80050"/>
    <w:rsid w:val="00BA1076"/>
    <w:rsid w:val="00BC2C2B"/>
    <w:rsid w:val="00BC48A6"/>
    <w:rsid w:val="00BD2901"/>
    <w:rsid w:val="00BD5305"/>
    <w:rsid w:val="00BD7EDB"/>
    <w:rsid w:val="00C20DE8"/>
    <w:rsid w:val="00C27713"/>
    <w:rsid w:val="00C40093"/>
    <w:rsid w:val="00C43749"/>
    <w:rsid w:val="00C512FE"/>
    <w:rsid w:val="00C55351"/>
    <w:rsid w:val="00C64E5A"/>
    <w:rsid w:val="00C653C9"/>
    <w:rsid w:val="00C82538"/>
    <w:rsid w:val="00C93FFB"/>
    <w:rsid w:val="00CA6058"/>
    <w:rsid w:val="00CA7B8A"/>
    <w:rsid w:val="00CB1D64"/>
    <w:rsid w:val="00CC0D00"/>
    <w:rsid w:val="00CC483C"/>
    <w:rsid w:val="00CC75B3"/>
    <w:rsid w:val="00CF11C0"/>
    <w:rsid w:val="00CF40B0"/>
    <w:rsid w:val="00D060DE"/>
    <w:rsid w:val="00D06A9B"/>
    <w:rsid w:val="00D15434"/>
    <w:rsid w:val="00D46EDE"/>
    <w:rsid w:val="00D60A9F"/>
    <w:rsid w:val="00D8109D"/>
    <w:rsid w:val="00D95F02"/>
    <w:rsid w:val="00DA6F4A"/>
    <w:rsid w:val="00DC39A4"/>
    <w:rsid w:val="00DD01E5"/>
    <w:rsid w:val="00DD2C4F"/>
    <w:rsid w:val="00DE12E6"/>
    <w:rsid w:val="00DE1A24"/>
    <w:rsid w:val="00DE5310"/>
    <w:rsid w:val="00DF1812"/>
    <w:rsid w:val="00DF597D"/>
    <w:rsid w:val="00DF68DA"/>
    <w:rsid w:val="00DF7E81"/>
    <w:rsid w:val="00E06DDF"/>
    <w:rsid w:val="00E1780C"/>
    <w:rsid w:val="00E2740B"/>
    <w:rsid w:val="00E41539"/>
    <w:rsid w:val="00E41A88"/>
    <w:rsid w:val="00E57DC6"/>
    <w:rsid w:val="00E62B19"/>
    <w:rsid w:val="00E663B2"/>
    <w:rsid w:val="00E705DE"/>
    <w:rsid w:val="00E733B4"/>
    <w:rsid w:val="00E75EB4"/>
    <w:rsid w:val="00E77F09"/>
    <w:rsid w:val="00E81225"/>
    <w:rsid w:val="00E815CB"/>
    <w:rsid w:val="00E86CF9"/>
    <w:rsid w:val="00E87936"/>
    <w:rsid w:val="00E9351D"/>
    <w:rsid w:val="00E94034"/>
    <w:rsid w:val="00E942AD"/>
    <w:rsid w:val="00E95932"/>
    <w:rsid w:val="00E95BD1"/>
    <w:rsid w:val="00EA131F"/>
    <w:rsid w:val="00EA2956"/>
    <w:rsid w:val="00EA4E61"/>
    <w:rsid w:val="00EB4602"/>
    <w:rsid w:val="00EC5073"/>
    <w:rsid w:val="00EC5B38"/>
    <w:rsid w:val="00EC6702"/>
    <w:rsid w:val="00F12D91"/>
    <w:rsid w:val="00F25B2A"/>
    <w:rsid w:val="00F25CBE"/>
    <w:rsid w:val="00F50087"/>
    <w:rsid w:val="00F65344"/>
    <w:rsid w:val="00F9751A"/>
    <w:rsid w:val="00FA1A71"/>
    <w:rsid w:val="00FC2719"/>
    <w:rsid w:val="00FC60AD"/>
    <w:rsid w:val="00FC6452"/>
    <w:rsid w:val="00FF0812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1B5"/>
  <w15:docId w15:val="{258AC934-67BB-4DC0-9D70-F7A4D64E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2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40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853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3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3B5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4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8B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12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81225"/>
  </w:style>
  <w:style w:type="paragraph" w:styleId="FootnoteText">
    <w:name w:val="footnote text"/>
    <w:basedOn w:val="Normal"/>
    <w:link w:val="FootnoteTextChar"/>
    <w:uiPriority w:val="99"/>
    <w:semiHidden/>
    <w:unhideWhenUsed/>
    <w:rsid w:val="00BC48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48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48A6"/>
    <w:rPr>
      <w:vertAlign w:val="superscript"/>
    </w:rPr>
  </w:style>
  <w:style w:type="character" w:customStyle="1" w:styleId="objectbox">
    <w:name w:val="objectbox"/>
    <w:basedOn w:val="DefaultParagraphFont"/>
    <w:rsid w:val="009C393F"/>
  </w:style>
  <w:style w:type="paragraph" w:styleId="BalloonText">
    <w:name w:val="Balloon Text"/>
    <w:basedOn w:val="Normal"/>
    <w:link w:val="BalloonTextChar"/>
    <w:uiPriority w:val="99"/>
    <w:semiHidden/>
    <w:unhideWhenUsed/>
    <w:rsid w:val="00436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65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E700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E70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E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.com/how-to-scale-your-website-to-perform-on-mobile-devi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r_background-color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\Downloads\Sourc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161D4D-498A-4010-8F24-EBC01DC1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Sources Template</Template>
  <TotalTime>4934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Speirs, Craig James</cp:lastModifiedBy>
  <cp:revision>8</cp:revision>
  <dcterms:created xsi:type="dcterms:W3CDTF">2021-03-18T09:17:00Z</dcterms:created>
  <dcterms:modified xsi:type="dcterms:W3CDTF">2021-04-19T10:15:00Z</dcterms:modified>
</cp:coreProperties>
</file>